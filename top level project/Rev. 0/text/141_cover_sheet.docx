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865BE30621A240D2B9C18C28ACC5ED65"/>
        </w:placeholder>
      </w:sdtPr>
      <w:sdtEndPr>
        <w:rPr>
          <w:sz w:val="48"/>
          <w:szCs w:val="48"/>
        </w:rPr>
      </w:sdtEndPr>
      <w:sdtContent>
        <w:p w:rsidR="00D20149" w:rsidRPr="00950B62" w:rsidRDefault="00F01749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C64 - Joystick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F01749">
        <w:rPr>
          <w:sz w:val="36"/>
          <w:szCs w:val="36"/>
          <w:lang w:val="en-US"/>
        </w:rPr>
        <w:t>141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F01749">
        <w:rPr>
          <w:sz w:val="36"/>
          <w:szCs w:val="36"/>
          <w:lang w:val="en-US"/>
        </w:rPr>
        <w:t>0</w:t>
      </w:r>
    </w:p>
    <w:p w:rsidR="009A38BA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F01749">
        <w:rPr>
          <w:sz w:val="36"/>
          <w:szCs w:val="36"/>
          <w:lang w:val="en-US"/>
        </w:rPr>
        <w:t>19.01.2020</w:t>
      </w:r>
    </w:p>
    <w:p w:rsidR="00F01749" w:rsidRPr="00950B62" w:rsidRDefault="00F01749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F01749" w:rsidP="00F017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2926086" cy="2548133"/>
            <wp:effectExtent l="0" t="0" r="762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_draw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6" cy="254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49"/>
    <w:rsid w:val="002E3007"/>
    <w:rsid w:val="00394953"/>
    <w:rsid w:val="0070552A"/>
    <w:rsid w:val="007D5C22"/>
    <w:rsid w:val="00923FE4"/>
    <w:rsid w:val="00950B62"/>
    <w:rsid w:val="009A38BA"/>
    <w:rsid w:val="00B510DA"/>
    <w:rsid w:val="00D20149"/>
    <w:rsid w:val="00D34CBC"/>
    <w:rsid w:val="00EA3C1A"/>
    <w:rsid w:val="00F01749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42EB7"/>
  <w15:chartTrackingRefBased/>
  <w15:docId w15:val="{2009E35E-822A-4BE6-86FA-A2A97F99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5BE30621A240D2B9C18C28ACC5ED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09210A-3ADA-44C0-80F2-91F7B0D53C45}"/>
      </w:docPartPr>
      <w:docPartBody>
        <w:p w:rsidR="00000000" w:rsidRDefault="00E60933">
          <w:pPr>
            <w:pStyle w:val="865BE30621A240D2B9C18C28ACC5ED65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65BE30621A240D2B9C18C28ACC5ED65">
    <w:name w:val="865BE30621A240D2B9C18C28ACC5ED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4CBB7-5ACC-4C83-9593-ACF3BD6CF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2020-01-19T16:10:00Z</dcterms:created>
  <dcterms:modified xsi:type="dcterms:W3CDTF">2020-01-19T16:25:00Z</dcterms:modified>
</cp:coreProperties>
</file>